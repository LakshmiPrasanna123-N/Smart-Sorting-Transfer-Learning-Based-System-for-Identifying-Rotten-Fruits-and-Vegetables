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June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tbl>
      <w:tblPr>
        <w:jc w:val="left"/>
        <w:tblInd w:w="0" w:type="dx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2400"/>
        <w:gridCol w:w="3360"/>
        <w:gridCol w:w="2850"/>
      </w:tblGrid>
      <w:tr>
        <w:trPr>
          <w:trHeight w:val="557"/>
        </w:trPr>
        <w:tc>
          <w:tcPr>
            <w:tcW w:w="735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S.No.</w:t>
            </w: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Parameter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Values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Screenshot</w:t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Cs/>
              </w:rPr>
            </w:pPr>
            <w:r>
              <w:rPr>
                <w:rFonts w:ascii="Calibri" w:eastAsia="Calibri" w:cs="Calibri" w:hAnsi="Calibri"/>
                <w:bCs/>
              </w:rPr>
              <w:t>Transfer Learning with VGG16</w:t>
              <w:br/>
              <w:t>Input Size: 224x224</w:t>
              <w:br/>
              <w:t>Pre-trained on ImageNet</w:t>
              <w:br/>
              <w:t>Frozen base layers + Custom Dense Layers</w:t>
              <w:br/>
              <w:t>Optimizer: Adam</w:t>
              <w:br/>
              <w:t>Loss: Categorical Crossentropy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10490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1049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Accuracy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Training Accuracy - 97.5%</w:t>
              <w:br/>
              <w:br/>
              <w:t>Validation Accuracy -94.3%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476375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4763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3.</w:t>
            </w: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Validation Accuracy -95.8%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857250"/>
                  <wp:effectExtent l="0" t="0" r="0" b="0"/>
                  <wp:docPr id="7" name="图片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8572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CF4D03"/>
    <w:multiLevelType w:val="multilevel"/>
    <w:tmpl w:val="4E9ACE3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79</Words>
  <Characters>495</Characters>
  <Lines>42</Lines>
  <Paragraphs>22</Paragraphs>
  <CharactersWithSpaces>553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Kunche Kushulatha</dc:creator>
  <cp:lastModifiedBy>vivo user</cp:lastModifiedBy>
  <cp:revision>2</cp:revision>
  <dcterms:created xsi:type="dcterms:W3CDTF">2025-06-27T14:40:00Z</dcterms:created>
  <dcterms:modified xsi:type="dcterms:W3CDTF">2025-06-27T14:33:03Z</dcterms:modified>
</cp:coreProperties>
</file>