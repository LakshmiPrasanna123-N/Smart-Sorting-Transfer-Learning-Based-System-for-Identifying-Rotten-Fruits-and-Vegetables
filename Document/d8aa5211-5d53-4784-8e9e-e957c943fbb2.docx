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22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LTVIP2025TMID36583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jc w:val="lef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28"/>
        <w:gridCol w:w="3723"/>
        <w:gridCol w:w="4545"/>
      </w:tblGrid>
      <w:tr>
        <w:trPr>
          <w:tblHeader/>
        </w:trP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Sub Requirement (Story / Sub-Task)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User Registration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Registration through Form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Registration through Gmail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Registration through LinkedIn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User Confirmation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Confirmation via Email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Confirmation via OTP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FR-3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Image Upload / Input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Upload image of fruits/vegetables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Capture image via camera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FR-4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Prediction / Smart Sorting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Identify rotten vs fresh produce using transfer learning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Provide confidence score for prediction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Suggest sorting action (e.g., discard / keep)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FR-5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View Results / Reports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Display classification result immediately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Show past predictions history (optional)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FR-6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Admin / Dataset Management (if applicable)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Upload new training data (admin)</w:t>
            </w:r>
          </w:p>
        </w:tc>
      </w:tr>
      <w:tr>
        <w:tc>
          <w:tcPr>
            <w:tcMar>
              <w:top w:w="137" w:type="dxa"/>
              <w:bottom w:w="360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Mar>
              <w:top w:w="137" w:type="dxa"/>
              <w:left w:w="137" w:type="dxa"/>
              <w:bottom w:w="360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Trigger model retraining (admin)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Non-functional Requirements:</w:t>
      </w:r>
    </w:p>
    <w:p>
      <w:r>
        <w:t>Following are the non-functional requirements of the proposed solution.</w:t>
      </w:r>
    </w:p>
    <w:tbl>
      <w:tblPr>
        <w:jc w:val="lef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41"/>
        <w:gridCol w:w="1748"/>
        <w:gridCol w:w="6407"/>
      </w:tblGrid>
      <w:tr>
        <w:trPr>
          <w:tblHeader/>
        </w:trP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r>
              <w:t>NFR-1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Usability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r>
              <w:t>The system should have a clean, intuitive UI for users to easily upload images and view results without technical expertise.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r>
              <w:t>NFR-2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Security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r>
              <w:t>The system should protect user data (images, login info) using encryption and secure authentication methods.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r>
              <w:t>NFR-3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Reliability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r>
              <w:t>The system should consistently provide accurate predictions with minimal failure or downtime during usage.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r>
              <w:t>NFR-4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Performance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r>
              <w:t>The prediction response time should be under 2 seconds for a single image classification.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r>
              <w:t>NFR-5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Availability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r>
              <w:t>The system should be available 24/7 with minimal service interruptions.</w:t>
            </w:r>
          </w:p>
        </w:tc>
      </w:tr>
      <w:tr>
        <w:tc>
          <w:tcPr>
            <w:shd w:val="clear" w:color="auto" w:fill="FFFFFF"/>
            <w:tcMar>
              <w:top w:w="137" w:type="dxa"/>
              <w:bottom w:w="360" w:type="dxa"/>
              <w:right w:w="137" w:type="dxa"/>
            </w:tcMar>
            <w:vAlign w:val="bottom"/>
          </w:tcPr>
          <w:p>
            <w:r>
              <w:t>NFR-6</w:t>
            </w:r>
          </w:p>
        </w:tc>
        <w:tc>
          <w:tcPr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Scalability</w:t>
            </w:r>
          </w:p>
        </w:tc>
        <w:tc>
          <w:tcPr>
            <w:shd w:val="clear" w:color="auto" w:fill="FFFFFF"/>
            <w:tcMar>
              <w:top w:w="137" w:type="dxa"/>
              <w:left w:w="137" w:type="dxa"/>
              <w:bottom w:w="360" w:type="dxa"/>
            </w:tcMar>
            <w:vAlign w:val="bottom"/>
          </w:tcPr>
          <w:p>
            <w:r>
              <w:t>The solution should handle increasing users or image inputs by scaling the model inference service and storage infrastructure as needed.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262</Words>
  <Characters>1688</Characters>
  <Lines>95</Lines>
  <Paragraphs>64</Paragraphs>
  <CharactersWithSpaces>1886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2025-06-27T14:05:00Z</dcterms:created>
  <dcterms:modified xsi:type="dcterms:W3CDTF">2025-06-27T14:35:25Z</dcterms:modified>
</cp:coreProperties>
</file>