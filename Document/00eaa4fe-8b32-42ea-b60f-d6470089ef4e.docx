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         Ideation Phase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Empathize &amp; Discover</w:t>
      </w:r>
    </w:p>
    <w:p>
      <w:pPr>
        <w:rPr>
          <w:sz w:val="24"/>
          <w:szCs w:val="24"/>
          <w:lang w:val="en-IN"/>
        </w:rPr>
      </w:pPr>
    </w:p>
    <w:tbl>
      <w:tblPr>
        <w:jc w:val="left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19 June 2025</w:t>
            </w:r>
          </w:p>
        </w:tc>
      </w:tr>
      <w:t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LTVIP2025TMID36583</w:t>
            </w:r>
            <w:bookmarkStart w:id="0" w:name="_GoBack"/>
            <w:bookmarkEnd w:id="0"/>
          </w:p>
        </w:tc>
      </w:tr>
      <w:t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lang w:val="en-IN"/>
              </w:rPr>
            </w:pPr>
            <w:r>
              <w:t>Smart Sorting — Identifying Rotten Fruits and Vegetables Using Transfer Learning</w:t>
            </w:r>
          </w:p>
        </w:tc>
      </w:tr>
      <w:t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4 Marks</w:t>
            </w:r>
          </w:p>
        </w:tc>
      </w:tr>
    </w:tbl>
    <w:p>
      <w:pPr>
        <w:pStyle w:val="1"/>
      </w:pPr>
    </w:p>
    <w:p>
      <w:pPr>
        <w:rPr>
          <w:b/>
          <w:bCs/>
        </w:rPr>
      </w:pPr>
      <w:r>
        <w:rPr>
          <w:b/>
          <w:bCs/>
        </w:rPr>
        <w:t>Empathy Map Canvas</w:t>
      </w:r>
    </w:p>
    <w:p>
      <w:r>
        <w:t>Project: Smart Sorting — Identifying Rotten Fruits and Vegetables Using Transfer Learning</w:t>
      </w:r>
    </w:p>
    <w:p>
      <w:r>
        <w:t>Purpose: Understand the real needs, feelings, and challenges of key users (e.g., farmers, vendors, sorting staff) in the agricultural produce handling and sorting process.</w:t>
      </w:r>
    </w:p>
    <w:p>
      <w:r>
        <w:t>Reference: Inspired by MURAL Empathy Map Canvas (https://www.mural.co/templates/empathy-map-canvas)</w:t>
      </w:r>
    </w:p>
    <w:p>
      <w:r>
        <w:br/>
      </w: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</w:r>
      <w:r>
        <w:rPr>
          <w:b/>
          <w:bCs/>
        </w:rPr>
        <w:t xml:space="preserve"> USER:</w:t>
      </w:r>
    </w:p>
    <w:p>
      <w:r>
        <w:t>Primary User Persona:</w:t>
      </w:r>
    </w:p>
    <w:p>
      <w:r>
        <w:t>Sorting staff / Farmer / Small-scale vendor involved in identifying and separating rotten produce from fresh stock manually.</w:t>
      </w:r>
    </w:p>
    <w:p>
      <w:pPr>
        <w:rPr>
          <w:b/>
          <w:bCs/>
        </w:rPr>
      </w:pPr>
      <w:r>
        <w:rPr>
          <w:b/>
          <w:bCs/>
        </w:rPr>
        <w:t>Empathy Map Canvas for Smart Sorting – Identifying Rotten Fruits and Vegetables Using Transfer Learning :</w:t>
      </w:r>
    </w:p>
    <w:p>
      <w:pPr>
        <w:rPr>
          <w:b/>
          <w:bCs/>
        </w:rPr>
      </w:pPr>
      <w:r>
        <w:drawing>
          <wp:inline distT="0" distB="0" distL="0" distR="0">
            <wp:extent cx="5486400" cy="54864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5486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43" behindDoc="0" locked="0" layoutInCell="1" hidden="0" allowOverlap="1">
                <wp:simplePos x="0" y="0"/>
                <wp:positionH relativeFrom="column">
                  <wp:posOffset>3722370</wp:posOffset>
                </wp:positionH>
                <wp:positionV relativeFrom="paragraph">
                  <wp:posOffset>44449</wp:posOffset>
                </wp:positionV>
                <wp:extent cx="880110" cy="834389"/>
                <wp:effectExtent l="0" t="0" r="0" b="0"/>
                <wp:wrapNone/>
                <wp:docPr id="4" name="矩形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0110" cy="834389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5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Concerned about speed, accuracy, and financial loss.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" o:spid="_x0000_s6" fillcolor="#4F81BD" stroked="t" strokeweight="1.0pt" style="position:absolute;&#10;margin-left:293.1pt;&#10;margin-top:3.4999998pt;&#10;width:69.30002pt;&#10;height:65.7pt;&#10;z-index:43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49" inset="2.54mm,1.27mm,2.54mm,1.27mm" o:insetmode="custom" style="layout-flow:horizontal;&#10;v-text-anchor:middle;">
                  <w:txbxContent>
                    <w:p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Concerned about speed, accuracy, and financial loss.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45" behindDoc="0" locked="0" layoutInCell="1" hidden="0" allowOverlap="1">
                <wp:simplePos x="0" y="0"/>
                <wp:positionH relativeFrom="column">
                  <wp:posOffset>-735330</wp:posOffset>
                </wp:positionH>
                <wp:positionV relativeFrom="paragraph">
                  <wp:posOffset>1057910</wp:posOffset>
                </wp:positionV>
                <wp:extent cx="986790" cy="845820"/>
                <wp:effectExtent l="0" t="0" r="0" b="-1"/>
                <wp:wrapNone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6790" cy="84582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8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“You need to be quick while sorting – we have more produce coming.”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" o:spid="_x0000_s9" fillcolor="#4F81BD" stroked="t" strokeweight="1.0pt" style="position:absolute;&#10;margin-left:-57.9pt;&#10;margin-top:83.3pt;&#10;width:77.7pt;&#10;height:66.600006pt;&#10;z-index:45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0" inset="2.54mm,1.27mm,2.54mm,1.27mm" o:insetmode="custom" style="layout-flow:horizontal;&#10;v-text-anchor:middle;">
                  <w:txbxContent>
                    <w:p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“You need to be quick while sorting – we have more produce coming.”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" behindDoc="0" locked="0" layoutInCell="1" hidden="0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288290</wp:posOffset>
                </wp:positionV>
                <wp:extent cx="2804160" cy="1764030"/>
                <wp:effectExtent l="-17513" t="-17512" r="17511" b="17512"/>
                <wp:wrapNone/>
                <wp:docPr id="10" name="直线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4160" cy="1764030"/>
                        </a:xfrm>
                        <a:prstGeom prst="line"/>
                        <a:noFill/>
                        <a:ln w="25400" cmpd="sng" cap="flat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1" o:spid="_x0000_s11" from="-68.4pt,22.7pt" to="152.4pt,161.59999pt" filled="f" stroked="t" strokeweight="2.0pt" style="position:absolute;&#10;z-index:38;&#10;mso-position-horizontal:absolute;&#10;mso-position-vertical:absolute;">
                <v:stroke color="#4F81BD"/>
                <v:shadow on="t" color="#000000" opacity=".5" origin=",.5" offset="0pt,0pt" offset2="-4pt,-4p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" behindDoc="0" locked="0" layoutInCell="1" hidden="0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170180</wp:posOffset>
                </wp:positionV>
                <wp:extent cx="2842260" cy="1874520"/>
                <wp:effectExtent l="-17594" t="-17594" r="17593" b="17592"/>
                <wp:wrapNone/>
                <wp:docPr id="12" name="直线 1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2842260" cy="1874520"/>
                        </a:xfrm>
                        <a:prstGeom prst="line"/>
                        <a:noFill/>
                        <a:ln w="25400" cmpd="sng" cap="flat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3" o:spid="_x0000_s13" from="239.40001pt,13.400003pt" to="463.2pt,161.0pt" filled="f" stroked="t" strokeweight="2.0pt" style="position:absolute;&#10;flip:y;&#10;z-index:39;&#10;mso-position-horizontal:absolute;&#10;mso-position-vertical:absolute;">
                <v:stroke color="#4F81BD"/>
                <v:shadow on="t" color="#000000" opacity=".5" origin=",.5" offset="0pt,0pt" offset2="-4pt,-4p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" behindDoc="0" locked="0" layoutInCell="1" hidden="0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29209</wp:posOffset>
                </wp:positionV>
                <wp:extent cx="941070" cy="742950"/>
                <wp:effectExtent l="0" t="0" r="0" b="0"/>
                <wp:wrapNone/>
                <wp:docPr id="14" name="矩形 1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41070" cy="74295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15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“If I misjudge, it may affect my income and customer trust.”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6" o:spid="_x0000_s16" fillcolor="#4F81BD" stroked="t" strokeweight="1.0pt" style="position:absolute;&#10;margin-left:194.1pt;&#10;margin-top:2.3pt;&#10;width:74.100006pt;&#10;height:58.5pt;&#10;z-index:42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1" inset="2.54mm,1.27mm,2.54mm,1.27mm" o:insetmode="custom" style="layout-flow:horizontal;&#10;v-text-anchor:middle;">
                  <w:txbxContent>
                    <w:p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“If I misjudge, it may affect my income and customer trust.”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" behindDoc="0" locked="0" layoutInCell="1" hidden="0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29209</wp:posOffset>
                </wp:positionV>
                <wp:extent cx="918210" cy="681990"/>
                <wp:effectExtent l="0" t="0" r="0" b="-1"/>
                <wp:wrapNone/>
                <wp:docPr id="17" name="矩形 1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8210" cy="68199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18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“I can’t afford to waste time checking each fruit manually.”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9" o:spid="_x0000_s19" fillcolor="#4F81BD" stroked="t" strokeweight="1.0pt" style="position:absolute;&#10;margin-left:108.3pt;&#10;margin-top:2.3pt;&#10;width:72.3pt;&#10;height:53.7pt;&#10;z-index:41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2" inset="2.54mm,1.27mm,2.54mm,1.27mm" o:insetmode="custom" style="layout-flow:horizontal;&#10;v-text-anchor:middle;">
                  <w:txbxContent>
                    <w:p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“I can’t afford to waste time checking each fruit manually.”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114298" distR="114298">
                <wp:extent cx="1116330" cy="742950"/>
                <wp:effectExtent l="0" t="0" r="-1" b="-1"/>
                <wp:docPr id="20" name="矩形 2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16330" cy="74295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21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“Will I be able to identify spoilage early enough to avoid losses?”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2" o:spid="_x0000_s22" fillcolor="#4F81BD" stroked="t" strokeweight="1.0pt" style="width:87.9pt;&#10;height:58.5pt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3" inset="2.54mm,1.27mm,2.54mm,1.27mm" o:insetmode="custom" style="layout-flow:horizontal;&#10;v-text-anchor:middle;">
                  <w:txbxContent>
                    <w:p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“Will I be able to identify spoilage early enough to avoid losses?”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51" behindDoc="0" locked="0" layoutInCell="1" hidden="0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300355</wp:posOffset>
                </wp:positionV>
                <wp:extent cx="1169670" cy="742950"/>
                <wp:effectExtent l="0" t="0" r="0" b="0"/>
                <wp:wrapNone/>
                <wp:docPr id="23" name="矩形 2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69670" cy="74295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24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Manual soring techniques by used by coworkers.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5" o:spid="_x0000_s25" fillcolor="#4F81BD" stroked="t" strokeweight="1.0pt" style="position:absolute;&#10;margin-left:415.5pt;&#10;margin-top:23.65pt;&#10;width:92.100006pt;&#10;height:58.5pt;&#10;z-index:51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4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Manual soring techniques by used by coworkers.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" behindDoc="0" locked="0" layoutInCell="1" hidden="0" allowOverlap="1">
                <wp:simplePos x="0" y="0"/>
                <wp:positionH relativeFrom="column">
                  <wp:posOffset>4240530</wp:posOffset>
                </wp:positionH>
                <wp:positionV relativeFrom="paragraph">
                  <wp:posOffset>292735</wp:posOffset>
                </wp:positionV>
                <wp:extent cx="910590" cy="796289"/>
                <wp:effectExtent l="0" t="0" r="-1" b="0"/>
                <wp:wrapNone/>
                <wp:docPr id="26" name="矩形 2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0590" cy="796289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27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Piles of mixed-quality fruits and vegetables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8" o:spid="_x0000_s28" fillcolor="#4F81BD" stroked="t" strokeweight="1.0pt" style="position:absolute;&#10;margin-left:333.9pt;&#10;margin-top:23.05pt;&#10;width:71.70001pt;&#10;height:62.7pt;&#10;z-index:50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5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Piles of mixed-quality fruits and vegetables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036"/>
        </w:tabs>
        <w:rPr>
          <w:sz w:val="24"/>
          <w:szCs w:val="24"/>
        </w:rPr>
      </w:pPr>
      <w:r>
        <w:tab/>
      </w:r>
      <w:r>
        <w:rPr>
          <w:sz w:val="24"/>
          <w:szCs w:val="24"/>
        </w:rPr>
        <w:t>Think &amp; Feel</w:t>
      </w:r>
    </w:p>
    <w:p/>
    <w:p>
      <w:pPr>
        <w:tabs>
          <w:tab w:val="left" w:pos="1464"/>
          <w:tab w:val="left" w:pos="3744"/>
          <w:tab w:val="left" w:pos="5232"/>
        </w:tabs>
        <w:rPr>
          <w:rFonts w:ascii="Calibri" w:eastAsia="ＭＳ ゴシック" w:cs="Times New Roman" w:hAnsi="Calibri"/>
          <w:b/>
          <w:bCs/>
          <w:color w:val="365F91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53" behindDoc="0" locked="0" layoutInCell="1" hidden="0" allowOverlap="1">
                <wp:simplePos x="0" y="0"/>
                <wp:positionH relativeFrom="column">
                  <wp:posOffset>5497830</wp:posOffset>
                </wp:positionH>
                <wp:positionV relativeFrom="paragraph">
                  <wp:posOffset>411480</wp:posOffset>
                </wp:positionV>
                <wp:extent cx="861059" cy="735330"/>
                <wp:effectExtent l="0" t="0" r="0" b="-1"/>
                <wp:wrapNone/>
                <wp:docPr id="29" name="矩形 2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1059" cy="73533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30"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Occasional spoilage unnoticed until it’s too late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1" o:spid="_x0000_s31" fillcolor="#4F81BD" stroked="t" strokeweight="1.0pt" style="position:absolute;&#10;margin-left:432.9pt;&#10;margin-top:32.4pt;&#10;width:67.799995pt;&#10;height:57.9pt;&#10;z-index:53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6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Occasional spoilage unnoticed until it’s too late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9" behindDoc="0" locked="0" layoutInCell="1" hidden="0" allowOverlap="1">
                <wp:simplePos x="0" y="0"/>
                <wp:positionH relativeFrom="column">
                  <wp:posOffset>-735330</wp:posOffset>
                </wp:positionH>
                <wp:positionV relativeFrom="paragraph">
                  <wp:posOffset>175260</wp:posOffset>
                </wp:positionV>
                <wp:extent cx="910589" cy="861060"/>
                <wp:effectExtent l="0" t="0" r="1" b="0"/>
                <wp:wrapNone/>
                <wp:docPr id="32" name="矩形 3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0589" cy="86106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33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“Customers complained about bad fruits yesterday.”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4" o:spid="_x0000_s34" fillcolor="#4F81BD" stroked="t" strokeweight="1.0pt" style="position:absolute;&#10;margin-left:-57.9pt;&#10;margin-top:13.8pt;&#10;width:71.7pt;&#10;height:67.8pt;&#10;z-index:49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7" inset="2.54mm,1.27mm,2.54mm,1.27mm" o:insetmode="custom" style="layout-flow:horizontal;&#10;v-text-anchor:middle;">
                  <w:txbxContent>
                    <w:p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“Customers complained about bad fruits yesterday.”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ＭＳ ゴシック" w:cs="Times New Roman" w:hAnsi="Calibri"/>
          <w:b/>
          <w:bCs/>
          <w:color w:val="365F91"/>
          <w:sz w:val="28"/>
          <w:szCs w:val="28"/>
        </w:rPr>
        <w:tab/>
      </w:r>
      <w:r>
        <w:rPr>
          <w:sz w:val="24"/>
          <w:szCs w:val="24"/>
        </w:rPr>
        <w:t>Hear</w:t>
      </w:r>
      <w:r>
        <w:rPr>
          <w:rFonts w:ascii="Calibri" w:eastAsia="ＭＳ ゴシック" w:cs="Times New Roman" w:hAnsi="Calibri"/>
          <w:b/>
          <w:bCs/>
          <w:color w:val="365F91"/>
          <w:sz w:val="28"/>
          <w:szCs w:val="28"/>
        </w:rPr>
        <w:tab/>
      </w:r>
      <w:r>
        <w:rPr>
          <w:rFonts w:ascii="Segoe UI Emoji" w:cs="Segoe UI Emoji" w:hAnsi="Segoe UI Emoji"/>
          <w:sz w:val="28"/>
          <w:szCs w:val="28"/>
        </w:rPr>
        <w:tab/>
      </w:r>
      <w:r>
        <w:rPr>
          <w:rFonts w:ascii="Segoe UI Emoji" w:cs="Segoe UI Emoji" w:hAnsi="Segoe UI Emoji"/>
          <w:sz w:val="24"/>
          <w:szCs w:val="24"/>
        </w:rPr>
        <w:t>See</w:t>
      </w:r>
    </w:p>
    <w:p>
      <w:pPr>
        <w:tabs>
          <w:tab w:val="left" w:pos="3492"/>
        </w:tabs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52" behindDoc="0" locked="0" layoutInCell="1" hidden="0" allowOverlap="1">
                <wp:simplePos x="0" y="0"/>
                <wp:positionH relativeFrom="column">
                  <wp:posOffset>4255770</wp:posOffset>
                </wp:positionH>
                <wp:positionV relativeFrom="paragraph">
                  <wp:posOffset>43180</wp:posOffset>
                </wp:positionV>
                <wp:extent cx="975359" cy="697230"/>
                <wp:effectExtent l="0" t="0" r="0" b="0"/>
                <wp:wrapNone/>
                <wp:docPr id="35" name="矩形 3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75359" cy="69723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36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Poor lighting or inconsistent environments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7" o:spid="_x0000_s37" fillcolor="#4F81BD" stroked="t" strokeweight="1.0pt" style="position:absolute;&#10;margin-left:335.1pt;&#10;margin-top:3.4pt;&#10;width:76.799995pt;&#10;height:54.9pt;&#10;z-index:52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8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Poor lighting or inconsistent environments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" behindDoc="0" locked="0" layoutInCell="1" hidden="0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12700</wp:posOffset>
                </wp:positionV>
                <wp:extent cx="2880360" cy="2213609"/>
                <wp:effectExtent l="-17808" t="-17808" r="17809" b="17809"/>
                <wp:wrapNone/>
                <wp:docPr id="38" name="直线 3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80360" cy="2213609"/>
                        </a:xfrm>
                        <a:prstGeom prst="line"/>
                        <a:noFill/>
                        <a:ln w="25400" cmpd="sng" cap="flat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9" o:spid="_x0000_s39" from="231.0pt,1.0pt" to="457.8pt,175.29999pt" filled="f" stroked="t" strokeweight="2.0pt" style="position:absolute;&#10;z-index:40;&#10;mso-position-horizontal:absolute;&#10;mso-position-vertical:absolute;">
                <v:stroke color="#4F81BD"/>
                <v:shadow on="t" color="#000000" opacity=".5" origin=",.5" offset="0pt,0pt" offset2="-4pt,-4p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1" behindDoc="0" locked="0" layoutInCell="1" hidden="0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163195</wp:posOffset>
                </wp:positionV>
                <wp:extent cx="2548890" cy="2076449"/>
                <wp:effectExtent l="-17866" t="-17868" r="17868" b="17868"/>
                <wp:wrapNone/>
                <wp:docPr id="40" name="直线 4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H="1" rot="21600000">
                          <a:off x="0" y="0"/>
                          <a:ext cx="2548890" cy="2076449"/>
                        </a:xfrm>
                        <a:prstGeom prst="line"/>
                        <a:noFill/>
                        <a:ln w="25400" cmpd="sng" cap="flat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41" o:spid="_x0000_s41" from="-41.100006pt,12.85pt" to="159.6pt,176.35pt" filled="f" stroked="t" strokeweight="2.0pt" style="position:absolute;&#10;flip:x;&#10;z-index:61;&#10;mso-position-horizontal:absolute;&#10;mso-position-vertical:absolute;">
                <v:stroke color="#4F81BD"/>
                <v:shadow on="t" color="#000000" opacity=".5" origin=",.5" offset="0pt,0pt" offset2="-4pt,-4pt"/>
              </v:line>
            </w:pict>
          </mc:Fallback>
        </mc:AlternateContent>
      </w:r>
    </w:p>
    <w:p>
      <w:pPr>
        <w:tabs>
          <w:tab w:val="left" w:pos="3492"/>
        </w:tabs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55" behindDoc="0" locked="0" layoutInCell="1" hidden="0" allowOverlap="1">
                <wp:simplePos x="0" y="0"/>
                <wp:positionH relativeFrom="column">
                  <wp:posOffset>2769870</wp:posOffset>
                </wp:positionH>
                <wp:positionV relativeFrom="paragraph">
                  <wp:posOffset>735965</wp:posOffset>
                </wp:positionV>
                <wp:extent cx="1009650" cy="849630"/>
                <wp:effectExtent l="0" t="0" r="-1" b="0"/>
                <wp:wrapNone/>
                <wp:docPr id="42" name="矩形 4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9650" cy="84963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43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Sometimes good fruits get thrown away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4" o:spid="_x0000_s44" fillcolor="#4F81BD" stroked="t" strokeweight="1.0pt" style="position:absolute;&#10;margin-left:218.1pt;&#10;margin-top:57.95pt;&#10;width:79.5pt;&#10;height:66.9pt;&#10;z-index:55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59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Sometimes good fruits get thrown away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8" behindDoc="0" locked="0" layoutInCell="1" hidden="0" allowOverlap="1">
                <wp:simplePos x="0" y="0"/>
                <wp:positionH relativeFrom="column">
                  <wp:posOffset>-773430</wp:posOffset>
                </wp:positionH>
                <wp:positionV relativeFrom="paragraph">
                  <wp:posOffset>446405</wp:posOffset>
                </wp:positionV>
                <wp:extent cx="857250" cy="773430"/>
                <wp:effectExtent l="0" t="0" r="0" b="0"/>
                <wp:wrapNone/>
                <wp:docPr id="45" name="矩形 4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0" cy="77343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46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“Technology can help, but it’s expensive.”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7" o:spid="_x0000_s47" fillcolor="#4F81BD" stroked="t" strokeweight="1.0pt" style="position:absolute;&#10;margin-left:-60.9pt;&#10;margin-top:35.15pt;&#10;width:67.5pt;&#10;height:60.899998pt;&#10;z-index:48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0" inset="2.54mm,1.27mm,2.54mm,1.27mm" o:insetmode="custom" style="layout-flow:horizontal;&#10;v-text-anchor:middle;">
                  <w:txbxContent>
                    <w:p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“Technology can help, but it’s expensive.”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4" behindDoc="0" locked="0" layoutInCell="1" hidden="0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732155</wp:posOffset>
                </wp:positionV>
                <wp:extent cx="1074420" cy="861060"/>
                <wp:effectExtent l="0" t="0" r="0" b="0"/>
                <wp:wrapNone/>
                <wp:docPr id="48" name="矩形 4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74420" cy="86106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49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It’s hard to tell if it’s rotten just by looking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0" o:spid="_x0000_s50" fillcolor="#4F81BD" stroked="t" strokeweight="1.0pt" style="position:absolute;&#10;margin-left:97.8pt;&#10;margin-top:57.649998pt;&#10;width:84.6pt;&#10;height:67.80001pt;&#10;z-index:54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1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It’s hard to tell if it’s rotten just by looking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>Say &amp; Do</w:t>
      </w:r>
    </w:p>
    <w:p>
      <w:pPr>
        <w:jc w:val="right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47" behindDoc="0" locked="0" layoutInCell="1" hidden="0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1932304</wp:posOffset>
                </wp:positionV>
                <wp:extent cx="921385" cy="263524"/>
                <wp:effectExtent l="0" t="0" r="0" b="28"/>
                <wp:wrapNone/>
                <wp:docPr id="51" name="矩形 5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1385" cy="263524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52">
                        <w:txbxContent>
                          <w:p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PAINS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3" o:spid="_x0000_s53" fillcolor="#4F81BD" stroked="t" strokeweight="1.0pt" style="position:absolute;&#10;margin-left:-61.65pt;&#10;margin-top:152.15pt;&#10;width:72.55pt;&#10;height:20.749996pt;&#10;z-index:47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2" inset="2.54mm,1.27mm,2.54mm,1.27mm" o:insetmode="custom" style="layout-flow:horizontal;&#10;v-text-anchor:middle;">
                  <w:txbxContent>
                    <w:p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46" behindDoc="0" locked="0" layoutInCell="1" hidden="0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2084705</wp:posOffset>
                </wp:positionV>
                <wp:extent cx="1087755" cy="263524"/>
                <wp:effectExtent l="0" t="0" r="0" b="28"/>
                <wp:wrapNone/>
                <wp:docPr id="54" name="矩形 5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87755" cy="263524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55"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GAINS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6" o:spid="_x0000_s56" fillcolor="#4F81BD" stroked="t" strokeweight="1.0pt" style="position:absolute;&#10;margin-left:256.35pt;&#10;margin-top:164.15pt;&#10;width:85.65001pt;&#10;height:20.749996pt;&#10;z-index:46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3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58" behindDoc="0" locked="0" layoutInCell="1" hidden="0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2284095</wp:posOffset>
                </wp:positionV>
                <wp:extent cx="853440" cy="1255394"/>
                <wp:effectExtent l="0" t="0" r="0" b="0"/>
                <wp:wrapNone/>
                <wp:docPr id="57" name="矩形 5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3440" cy="1255394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58"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Wastage of good produce due to incorrect judgement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9" o:spid="_x0000_s59" fillcolor="#4F81BD" stroked="t" strokeweight="1.0pt" style="position:absolute;&#10;margin-left:127.25pt;&#10;margin-top:179.85pt;&#10;width:67.20001pt;&#10;height:98.84998pt;&#10;z-index:58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4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Wastage of good produce due to incorrect judgement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57" behindDoc="0" locked="0" layoutInCell="1" hidden="0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2284095</wp:posOffset>
                </wp:positionV>
                <wp:extent cx="948690" cy="1040764"/>
                <wp:effectExtent l="0" t="0" r="-1" b="17"/>
                <wp:wrapNone/>
                <wp:docPr id="60" name="矩形 6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48690" cy="1040764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61"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Lack of proper training or tools for inspection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2" o:spid="_x0000_s62" fillcolor="#4F81BD" stroked="t" strokeweight="1.0pt" style="position:absolute;&#10;margin-left:31.25pt;&#10;margin-top:179.85pt;&#10;width:74.7pt;&#10;height:81.95pt;&#10;z-index:57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5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Lack of proper training or tools for inspection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56" behindDoc="0" locked="0" layoutInCell="1" hidden="0" allowOverlap="1">
                <wp:simplePos x="0" y="0"/>
                <wp:positionH relativeFrom="column">
                  <wp:posOffset>-753110</wp:posOffset>
                </wp:positionH>
                <wp:positionV relativeFrom="paragraph">
                  <wp:posOffset>2305050</wp:posOffset>
                </wp:positionV>
                <wp:extent cx="961390" cy="1082675"/>
                <wp:effectExtent l="0" t="0" r="0" b="15"/>
                <wp:wrapNone/>
                <wp:docPr id="63" name="矩形 6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61390" cy="1082675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64"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High rate of human error in identifying spoilage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5" o:spid="_x0000_s65" fillcolor="#4F81BD" stroked="t" strokeweight="1.0pt" style="position:absolute;&#10;margin-left:-59.3pt;&#10;margin-top:181.5pt;&#10;width:75.7pt;&#10;height:85.25pt;&#10;z-index:56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6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High rate of human error in identifying spoilage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60" behindDoc="0" locked="0" layoutInCell="1" hidden="0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2562225</wp:posOffset>
                </wp:positionV>
                <wp:extent cx="1089660" cy="886460"/>
                <wp:effectExtent l="0" t="0" r="-1" b="18"/>
                <wp:wrapNone/>
                <wp:docPr id="66" name="矩形 6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89660" cy="886460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67"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Reducing effort while increasing accuracy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8" o:spid="_x0000_s68" fillcolor="#4F81BD" stroked="t" strokeweight="1.0pt" style="position:absolute;&#10;margin-left:382.35pt;&#10;margin-top:201.75pt;&#10;width:85.80002pt;&#10;height:69.8pt;&#10;z-index:60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7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Reducing effort while increasing accuracy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59" behindDoc="0" locked="0" layoutInCell="1" hidden="0" allowOverlap="1">
                <wp:simplePos x="0" y="0"/>
                <wp:positionH relativeFrom="column">
                  <wp:posOffset>3319779</wp:posOffset>
                </wp:positionH>
                <wp:positionV relativeFrom="paragraph">
                  <wp:posOffset>2533650</wp:posOffset>
                </wp:positionV>
                <wp:extent cx="1099819" cy="902335"/>
                <wp:effectExtent l="0" t="0" r="16" b="0"/>
                <wp:wrapNone/>
                <wp:docPr id="69" name="矩形 6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9819" cy="902335"/>
                        </a:xfrm>
                        <a:prstGeom prst="rect"/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70"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 tool that can quickly and reliably rotten produce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1" o:spid="_x0000_s71" fillcolor="#4F81BD" stroked="t" strokeweight="1.0pt" style="position:absolute;&#10;margin-left:261.4pt;&#10;margin-top:199.5pt;&#10;width:86.59999pt;&#10;height:71.049995pt;&#10;z-index:59;&#10;mso-position-horizontal:absolute;&#10;mso-position-vertical:absolute;&#10;mso-wrap-style:square;">
                <v:fill color2="#A7BFDE" rotate="t" type="gradient"/>
                <v:stroke color="#4579B8"/>
                <v:shadow on="t" color="#000000" opacity=".5" origin=",.5" offset="0pt,0pt" offset2="-4pt,-4pt"/>
                <v:textbox id="868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 tool that can quickly and reliably rotten produce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44" behindDoc="0" locked="0" layoutInCell="1" hidden="0" allowOverlap="1">
                <wp:simplePos x="0" y="0"/>
                <wp:positionH relativeFrom="column">
                  <wp:posOffset>3037839</wp:posOffset>
                </wp:positionH>
                <wp:positionV relativeFrom="paragraph">
                  <wp:posOffset>1821815</wp:posOffset>
                </wp:positionV>
                <wp:extent cx="3318510" cy="2195829"/>
                <wp:effectExtent l="0" t="0" r="44" b="31"/>
                <wp:wrapNone/>
                <wp:docPr id="72" name="矩形 7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18510" cy="2195829"/>
                        </a:xfrm>
                        <a:prstGeom prst="rect"/>
                        <a:solidFill>
                          <a:srgbClr val="C6D9F1"/>
                        </a:soli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 id="73">
                        <w:txbxContent>
                          <w:p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4" o:spid="_x0000_s74" fillcolor="#C6D9F1" stroked="t" strokeweight="1.0pt" style="position:absolute;&#10;margin-left:239.19998pt;&#10;margin-top:143.45pt;&#10;width:261.30002pt;&#10;height:172.89998pt;&#10;z-index:44;&#10;mso-position-horizontal:absolute;&#10;mso-position-vertical:absolute;&#10;mso-wrap-style:square;">
                <v:stroke color="#4579B8"/>
                <v:shadow on="t" color="#000000" opacity=".5" origin=",.5" offset="0pt,0pt" offset2="-4pt,-4pt"/>
                <v:textbox id="869" inset="2.54mm,1.27mm,2.54mm,1.27mm" o:insetmode="custom" style="layout-flow:horizontal;&#10;v-text-anchor:middle;">
                  <w:txbxContent>
                    <w:p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62" behindDoc="0" locked="0" layoutInCell="1" hidden="0" allowOverlap="1">
                <wp:simplePos x="0" y="0"/>
                <wp:positionH relativeFrom="column">
                  <wp:posOffset>-1018540</wp:posOffset>
                </wp:positionH>
                <wp:positionV relativeFrom="paragraph">
                  <wp:posOffset>1814829</wp:posOffset>
                </wp:positionV>
                <wp:extent cx="3602355" cy="2174875"/>
                <wp:effectExtent l="0" t="0" r="40" b="30"/>
                <wp:wrapNone/>
                <wp:docPr id="75" name="矩形 7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02355" cy="2174875"/>
                        </a:xfrm>
                        <a:prstGeom prst="rect"/>
                        <a:solidFill>
                          <a:srgbClr val="C6D9F1"/>
                        </a:solidFill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6" o:spid="_x0000_s76" fillcolor="#C6D9F1" stroked="t" strokeweight="1.0pt" style="position:absolute;&#10;margin-left:-80.2pt;&#10;margin-top:142.9pt;&#10;width:283.65pt;&#10;height:171.25002pt;&#10;z-index:62;&#10;mso-position-horizontal:absolute;&#10;mso-position-vertical:absolute;">
                <v:stroke color="#4579B8"/>
                <v:shadow on="t" color="#000000" opacity=".5" origin=",.5" offset="0pt,0pt" offset2="-4pt,-4pt"/>
              </v:rect>
            </w:pict>
          </mc:Fallback>
        </mc:AlternateContent>
      </w:r>
    </w:p>
    <w:sectPr>
      <w:pgSz w:w="12240" w:h="15840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1962377"/>
    <w:multiLevelType w:val="multilevel"/>
    <w:tmpl w:val="69985B5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FFFFFF89"/>
    <w:multiLevelType w:val="singleLevel"/>
    <w:tmpl w:val="29761A62"/>
    <w:lvl w:ilvl="0">
      <w:start w:val="1"/>
      <w:numFmt w:val="bullet"/>
      <w:lvlRestart w:val="0"/>
      <w:pStyle w:val="2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3D1EFFD4"/>
    <w:lvl w:ilvl="0">
      <w:start w:val="1"/>
      <w:numFmt w:val="bullet"/>
      <w:lvlRestart w:val="0"/>
      <w:pStyle w:val="2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F3EAFDEC"/>
    <w:lvl w:ilvl="0">
      <w:start w:val="1"/>
      <w:numFmt w:val="bullet"/>
      <w:lvlRestart w:val="0"/>
      <w:pStyle w:val="2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D0A62B40"/>
    <w:lvl w:ilvl="0">
      <w:start w:val="1"/>
      <w:numFmt w:val="decimal"/>
      <w:lvlRestart w:val="0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7F"/>
    <w:multiLevelType w:val="singleLevel"/>
    <w:tmpl w:val="38441652"/>
    <w:lvl w:ilvl="0">
      <w:start w:val="1"/>
      <w:numFmt w:val="decimal"/>
      <w:lvlRestart w:val="0"/>
      <w:pStyle w:val="3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7E"/>
    <w:multiLevelType w:val="singleLevel"/>
    <w:tmpl w:val="FB12693A"/>
    <w:lvl w:ilvl="0">
      <w:start w:val="1"/>
      <w:numFmt w:val="decimal"/>
      <w:lvlRestart w:val="0"/>
      <w:pStyle w:val="32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libri" w:eastAsia="ＭＳ ゴシック" w:cs="Times New Roman" w:hAnsi="Calibri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" w:eastAsia="ＭＳ ゴシック" w:cs="Times New Roman" w:hAnsi="Calibri"/>
      <w:b/>
      <w:bCs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" w:eastAsia="ＭＳ ゴシック" w:cs="Times New Roman" w:hAnsi="Calibri"/>
      <w:b/>
      <w:bCs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" w:eastAsia="ＭＳ ゴシック" w:cs="Times New Roman" w:hAnsi="Calibri"/>
      <w:b/>
      <w:bCs/>
      <w:i/>
      <w:iCs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" w:eastAsia="ＭＳ ゴシック" w:cs="Times New Roman" w:hAnsi="Calibri"/>
      <w:color w:val="243F60"/>
    </w:rPr>
  </w:style>
  <w:style w:type="paragraph" w:styleId="6">
    <w:name w:val="heading 6"/>
    <w:basedOn w:val="0"/>
    <w:next w:val="0"/>
    <w:pPr>
      <w:keepNext/>
      <w:keepLines/>
      <w:spacing w:before="200" w:after="0"/>
      <w:outlineLvl w:val="5"/>
    </w:pPr>
    <w:rPr>
      <w:rFonts w:ascii="Calibri" w:eastAsia="ＭＳ ゴシック" w:cs="Times New Roman" w:hAnsi="Calibri"/>
      <w:i/>
      <w:iCs/>
      <w:color w:val="243F60"/>
    </w:rPr>
  </w:style>
  <w:style w:type="paragraph" w:styleId="7">
    <w:name w:val="heading 7"/>
    <w:basedOn w:val="0"/>
    <w:next w:val="0"/>
    <w:pPr>
      <w:keepNext/>
      <w:keepLines/>
      <w:spacing w:before="200" w:after="0"/>
      <w:outlineLvl w:val="6"/>
    </w:pPr>
    <w:rPr>
      <w:rFonts w:ascii="Calibri" w:eastAsia="ＭＳ ゴシック" w:cs="Times New Roman" w:hAnsi="Calibri"/>
      <w:i/>
      <w:iCs/>
      <w:color w:val="404040"/>
    </w:rPr>
  </w:style>
  <w:style w:type="paragraph" w:styleId="8">
    <w:name w:val="heading 8"/>
    <w:basedOn w:val="0"/>
    <w:next w:val="0"/>
    <w:pPr>
      <w:keepNext/>
      <w:keepLines/>
      <w:spacing w:before="200" w:after="0"/>
      <w:outlineLvl w:val="7"/>
    </w:pPr>
    <w:rPr>
      <w:rFonts w:ascii="Calibri" w:eastAsia="ＭＳ ゴシック" w:cs="Times New Roman" w:hAnsi="Calibri"/>
      <w:color w:val="4F81BD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/>
      <w:outlineLvl w:val="8"/>
    </w:pPr>
    <w:rPr>
      <w:rFonts w:ascii="Calibri" w:eastAsia="ＭＳ ゴシック" w:cs="Times New Roman" w:hAnsi="Calibri"/>
      <w:i/>
      <w:iCs/>
      <w:color w:val="404040"/>
      <w:sz w:val="20"/>
      <w:szCs w:val="20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7">
    <w:name w:val="No Spacing"/>
    <w:pPr>
      <w:spacing w:after="0" w:line="240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8">
    <w:name w:val="Title"/>
    <w:basedOn w:val="0"/>
    <w:next w:val="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ＭＳ ゴシック" w:cs="Times New Roman" w:hAnsi="Calibri"/>
      <w:color w:val="17365D"/>
      <w:spacing w:val="5"/>
      <w:kern w:val="28"/>
      <w:sz w:val="52"/>
      <w:szCs w:val="52"/>
    </w:rPr>
  </w:style>
  <w:style w:type="paragraph" w:styleId="19">
    <w:name w:val="Subtitle"/>
    <w:basedOn w:val="0"/>
    <w:next w:val="0"/>
    <w:rPr>
      <w:rFonts w:ascii="Calibri" w:eastAsia="ＭＳ ゴシック" w:cs="Times New Roman" w:hAnsi="Calibri"/>
      <w:i/>
      <w:iCs/>
      <w:color w:val="4F81BD"/>
      <w:spacing w:val="15"/>
      <w:sz w:val="24"/>
      <w:szCs w:val="24"/>
    </w:rPr>
  </w:style>
  <w:style w:type="paragraph" w:customStyle="1" w:styleId="20">
    <w:name w:val="List Paragraph"/>
    <w:basedOn w:val="0"/>
    <w:pPr>
      <w:ind w:left="720"/>
      <w:contextualSpacing/>
    </w:pPr>
  </w:style>
  <w:style w:type="paragraph" w:styleId="21">
    <w:name w:val="Body Text"/>
    <w:basedOn w:val="0"/>
    <w:pPr>
      <w:spacing w:after="120"/>
    </w:pPr>
  </w:style>
  <w:style w:type="paragraph" w:styleId="22">
    <w:name w:val="Body Text 2"/>
    <w:basedOn w:val="0"/>
    <w:pPr>
      <w:spacing w:after="120" w:line="480" w:lineRule="auto"/>
    </w:pPr>
  </w:style>
  <w:style w:type="paragraph" w:styleId="23">
    <w:name w:val="Body Text 3"/>
    <w:basedOn w:val="0"/>
    <w:pPr>
      <w:spacing w:after="120"/>
    </w:pPr>
    <w:rPr>
      <w:sz w:val="16"/>
      <w:szCs w:val="16"/>
    </w:rPr>
  </w:style>
  <w:style w:type="paragraph" w:styleId="24">
    <w:name w:val="List"/>
    <w:basedOn w:val="0"/>
    <w:pPr>
      <w:ind w:left="360" w:hanging="360"/>
      <w:contextualSpacing/>
    </w:pPr>
  </w:style>
  <w:style w:type="paragraph" w:styleId="25">
    <w:name w:val="List 2"/>
    <w:basedOn w:val="0"/>
    <w:pPr>
      <w:ind w:left="720" w:hanging="360"/>
      <w:contextualSpacing/>
    </w:pPr>
  </w:style>
  <w:style w:type="paragraph" w:styleId="26">
    <w:name w:val="List 3"/>
    <w:basedOn w:val="0"/>
    <w:pPr>
      <w:ind w:left="1080" w:hanging="360"/>
      <w:contextualSpacing/>
    </w:pPr>
  </w:style>
  <w:style w:type="paragraph" w:styleId="27">
    <w:name w:val="List Bullet"/>
    <w:basedOn w:val="0"/>
    <w:pPr>
      <w:numPr>
        <w:ilvl w:val="0"/>
        <w:numId w:val="2"/>
      </w:numPr>
      <w:contextualSpacing/>
    </w:pPr>
  </w:style>
  <w:style w:type="paragraph" w:styleId="28">
    <w:name w:val="List Bullet 2"/>
    <w:basedOn w:val="0"/>
    <w:pPr>
      <w:numPr>
        <w:ilvl w:val="0"/>
        <w:numId w:val="3"/>
      </w:numPr>
      <w:contextualSpacing/>
    </w:pPr>
  </w:style>
  <w:style w:type="paragraph" w:styleId="29">
    <w:name w:val="List Bullet 3"/>
    <w:basedOn w:val="0"/>
    <w:pPr>
      <w:numPr>
        <w:ilvl w:val="0"/>
        <w:numId w:val="4"/>
      </w:numPr>
      <w:contextualSpacing/>
    </w:pPr>
  </w:style>
  <w:style w:type="paragraph" w:styleId="30">
    <w:name w:val="List Number"/>
    <w:basedOn w:val="0"/>
    <w:pPr>
      <w:numPr>
        <w:ilvl w:val="0"/>
        <w:numId w:val="5"/>
      </w:numPr>
      <w:contextualSpacing/>
    </w:pPr>
  </w:style>
  <w:style w:type="paragraph" w:styleId="31">
    <w:name w:val="List Number 2"/>
    <w:basedOn w:val="0"/>
    <w:pPr>
      <w:numPr>
        <w:ilvl w:val="0"/>
        <w:numId w:val="6"/>
      </w:numPr>
      <w:contextualSpacing/>
    </w:pPr>
  </w:style>
  <w:style w:type="paragraph" w:styleId="32">
    <w:name w:val="List Number 3"/>
    <w:basedOn w:val="0"/>
    <w:pPr>
      <w:numPr>
        <w:ilvl w:val="0"/>
        <w:numId w:val="7"/>
      </w:numPr>
      <w:contextualSpacing/>
    </w:pPr>
  </w:style>
  <w:style w:type="paragraph" w:styleId="33">
    <w:name w:val="List Continue"/>
    <w:basedOn w:val="0"/>
    <w:pPr>
      <w:spacing w:after="120"/>
      <w:ind w:left="360"/>
      <w:contextualSpacing/>
    </w:pPr>
  </w:style>
  <w:style w:type="paragraph" w:styleId="34">
    <w:name w:val="List Continue 2"/>
    <w:basedOn w:val="0"/>
    <w:pPr>
      <w:spacing w:after="120"/>
      <w:ind w:left="720"/>
      <w:contextualSpacing/>
    </w:pPr>
  </w:style>
  <w:style w:type="paragraph" w:styleId="35">
    <w:name w:val="List Continue 3"/>
    <w:basedOn w:val="0"/>
    <w:pPr>
      <w:spacing w:after="120"/>
      <w:ind w:left="1080"/>
      <w:contextualSpacing/>
    </w:pPr>
  </w:style>
  <w:style w:type="paragraph" w:styleId="36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ＭＳ 明朝" w:cs="Arial" w:hAnsi="Courier"/>
      <w:sz w:val="20"/>
      <w:szCs w:val="20"/>
      <w:lang w:val="en-US" w:eastAsia="en-US" w:bidi="ar-SA"/>
    </w:rPr>
  </w:style>
  <w:style w:type="paragraph" w:customStyle="1" w:styleId="37">
    <w:name w:val="Quote"/>
    <w:basedOn w:val="0"/>
    <w:next w:val="0"/>
    <w:rPr>
      <w:i/>
      <w:iCs/>
      <w:color w:val="000000"/>
    </w:rPr>
  </w:style>
  <w:style w:type="paragraph" w:styleId="38">
    <w:name w:val="caption"/>
    <w:basedOn w:val="0"/>
    <w:next w:val="0"/>
    <w:pPr>
      <w:spacing w:line="240" w:lineRule="auto"/>
    </w:pPr>
    <w:rPr>
      <w:b/>
      <w:bCs/>
      <w:color w:val="4F81BD"/>
      <w:sz w:val="18"/>
      <w:szCs w:val="18"/>
    </w:rPr>
  </w:style>
  <w:style w:type="character" w:styleId="39">
    <w:name w:val="Strong"/>
    <w:basedOn w:val="10"/>
    <w:rPr>
      <w:b/>
      <w:bCs/>
    </w:rPr>
  </w:style>
  <w:style w:type="character" w:styleId="40">
    <w:name w:val="Emphasis"/>
    <w:basedOn w:val="10"/>
    <w:rPr>
      <w:i/>
      <w:iCs/>
    </w:rPr>
  </w:style>
  <w:style w:type="paragraph" w:customStyle="1" w:styleId="41">
    <w:name w:val="Intense Quote"/>
    <w:basedOn w:val="0"/>
    <w:next w:val="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2">
    <w:name w:val="Subtle Emphasis"/>
    <w:basedOn w:val="10"/>
    <w:rPr>
      <w:i/>
      <w:iCs/>
      <w:color w:val="808080"/>
    </w:rPr>
  </w:style>
  <w:style w:type="character" w:customStyle="1" w:styleId="43">
    <w:name w:val="Intense Emphasis"/>
    <w:basedOn w:val="10"/>
    <w:rPr>
      <w:b/>
      <w:bCs/>
      <w:i/>
      <w:iCs/>
      <w:color w:val="4F81BD"/>
    </w:rPr>
  </w:style>
  <w:style w:type="character" w:customStyle="1" w:styleId="44">
    <w:name w:val="Subtle Reference"/>
    <w:basedOn w:val="10"/>
    <w:rPr>
      <w:caps w:val="0"/>
      <w:smallCaps/>
      <w:color w:val="C0504D"/>
      <w:u w:val="single"/>
    </w:rPr>
  </w:style>
  <w:style w:type="character" w:customStyle="1" w:styleId="45">
    <w:name w:val="Intense Reference"/>
    <w:basedOn w:val="10"/>
    <w:rPr>
      <w:b/>
      <w:bCs/>
      <w:caps w:val="0"/>
      <w:smallCaps/>
      <w:color w:val="C0504D"/>
      <w:spacing w:val="5"/>
      <w:u w:val="single"/>
    </w:rPr>
  </w:style>
  <w:style w:type="character" w:customStyle="1" w:styleId="46">
    <w:name w:val="Book Title"/>
    <w:basedOn w:val="10"/>
    <w:rPr>
      <w:b/>
      <w:bCs/>
      <w:caps w:val="0"/>
      <w:smallCaps/>
      <w:spacing w:val="5"/>
    </w:rPr>
  </w:style>
  <w:style w:type="paragraph" w:customStyle="1" w:styleId="47">
    <w:name w:val="TOC Heading"/>
    <w:basedOn w:val="1"/>
    <w:next w:val="0"/>
    <w:pPr>
      <w:outlineLvl w:val="9"/>
    </w:pPr>
  </w:style>
  <w:style w:type="paragraph" w:styleId="48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123</Words>
  <Characters>750</Characters>
  <Lines>39</Lines>
  <Paragraphs>22</Paragraphs>
  <CharactersWithSpaces>944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python-docx</dc:creator>
  <dc:description>generated by python-docx</dc:description>
  <cp:lastModifiedBy>vivo user</cp:lastModifiedBy>
  <cp:revision>2</cp:revision>
  <dcterms:created xsi:type="dcterms:W3CDTF">2025-06-27T15:13:00Z</dcterms:created>
  <dcterms:modified xsi:type="dcterms:W3CDTF">2025-06-27T14:32:26Z</dcterms:modified>
</cp:coreProperties>
</file>